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980" w:rsidRPr="00356980" w:rsidRDefault="00EE484D" w:rsidP="00356980">
      <w:pPr>
        <w:pStyle w:val="Heading1"/>
      </w:pPr>
      <w:r>
        <w:t>Sprint 4</w:t>
      </w:r>
      <w:r w:rsidR="00356980">
        <w:t xml:space="preserve"> retrospective</w:t>
      </w:r>
    </w:p>
    <w:p w:rsidR="00356980" w:rsidRDefault="00356980" w:rsidP="00356980">
      <w:pPr>
        <w:pStyle w:val="Heading2"/>
      </w:pPr>
      <w:r>
        <w:t>What went well</w:t>
      </w:r>
    </w:p>
    <w:p w:rsidR="00DB1044" w:rsidRDefault="00916A80" w:rsidP="00DB1044">
      <w:pPr>
        <w:pStyle w:val="ListParagraph"/>
        <w:numPr>
          <w:ilvl w:val="0"/>
          <w:numId w:val="4"/>
        </w:numPr>
      </w:pPr>
      <w:r>
        <w:t>Great amount of Progress overall</w:t>
      </w:r>
    </w:p>
    <w:p w:rsidR="00916A80" w:rsidRDefault="003360C9" w:rsidP="00DB1044">
      <w:pPr>
        <w:pStyle w:val="ListParagraph"/>
        <w:numPr>
          <w:ilvl w:val="0"/>
          <w:numId w:val="4"/>
        </w:numPr>
      </w:pPr>
      <w:r>
        <w:t>Focusing on main functions</w:t>
      </w:r>
    </w:p>
    <w:p w:rsidR="00946864" w:rsidRDefault="00495809" w:rsidP="00946864">
      <w:pPr>
        <w:pStyle w:val="ListParagraph"/>
        <w:numPr>
          <w:ilvl w:val="0"/>
          <w:numId w:val="4"/>
        </w:numPr>
      </w:pPr>
      <w:r>
        <w:t>Set realistic and clear goals</w:t>
      </w:r>
    </w:p>
    <w:p w:rsidR="007442A9" w:rsidRPr="00DB1044" w:rsidRDefault="007442A9" w:rsidP="00946864">
      <w:pPr>
        <w:pStyle w:val="ListParagraph"/>
        <w:numPr>
          <w:ilvl w:val="0"/>
          <w:numId w:val="4"/>
        </w:numPr>
      </w:pPr>
      <w:r>
        <w:t>Tasks were delegated to each person</w:t>
      </w:r>
      <w:bookmarkStart w:id="0" w:name="_GoBack"/>
      <w:bookmarkEnd w:id="0"/>
    </w:p>
    <w:p w:rsidR="00356980" w:rsidRDefault="00356980" w:rsidP="00356980">
      <w:pPr>
        <w:pStyle w:val="Heading2"/>
      </w:pPr>
      <w:r>
        <w:t>What we can improve on</w:t>
      </w:r>
    </w:p>
    <w:p w:rsidR="00DB1044" w:rsidRDefault="004C5201" w:rsidP="00916A80">
      <w:pPr>
        <w:pStyle w:val="ListParagraph"/>
        <w:numPr>
          <w:ilvl w:val="0"/>
          <w:numId w:val="2"/>
        </w:numPr>
      </w:pPr>
      <w:r>
        <w:t>Showing up</w:t>
      </w:r>
      <w:r w:rsidR="00266200">
        <w:t xml:space="preserve"> &amp; not leaving early without telling anyone</w:t>
      </w:r>
    </w:p>
    <w:p w:rsidR="00C52708" w:rsidRDefault="00C52708" w:rsidP="00C52708">
      <w:pPr>
        <w:pStyle w:val="Heading2"/>
      </w:pPr>
      <w:r>
        <w:t>Comments</w:t>
      </w:r>
    </w:p>
    <w:p w:rsidR="009764FB" w:rsidRDefault="00DB447F" w:rsidP="00C52708">
      <w:r>
        <w:t>Although there was some trouble with absences in the first week, we were able to finish most of the necessary functions</w:t>
      </w:r>
      <w:r w:rsidR="00582632">
        <w:t xml:space="preserve"> </w:t>
      </w:r>
      <w:r>
        <w:t>of the</w:t>
      </w:r>
      <w:r w:rsidR="00A5635E">
        <w:t xml:space="preserve"> study</w:t>
      </w:r>
      <w:r>
        <w:t xml:space="preserve"> application</w:t>
      </w:r>
      <w:r w:rsidR="00582632">
        <w:t xml:space="preserve"> and </w:t>
      </w:r>
      <w:r w:rsidR="00582632">
        <w:t>nearly every goal we had for this sprint</w:t>
      </w:r>
      <w:r>
        <w:t xml:space="preserve"> </w:t>
      </w:r>
      <w:r>
        <w:t>over these two weeks.</w:t>
      </w:r>
    </w:p>
    <w:p w:rsidR="009764FB" w:rsidRDefault="009764FB" w:rsidP="009764FB">
      <w:r w:rsidRPr="009764FB">
        <w:rPr>
          <w:b/>
        </w:rPr>
        <w:t>Sprint Master:</w:t>
      </w:r>
      <w:r>
        <w:t xml:space="preserve"> Liam Meighan</w:t>
      </w:r>
    </w:p>
    <w:p w:rsidR="009764FB" w:rsidRPr="00C52708" w:rsidRDefault="009764FB" w:rsidP="00C52708">
      <w:r w:rsidRPr="009764FB">
        <w:rPr>
          <w:b/>
        </w:rPr>
        <w:t>Team:</w:t>
      </w:r>
      <w:r>
        <w:t xml:space="preserve"> Ravi Achal, Lewis Fitness, Mathew Feekes</w:t>
      </w:r>
    </w:p>
    <w:sectPr w:rsidR="009764FB" w:rsidRPr="00C5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01ACF"/>
    <w:multiLevelType w:val="hybridMultilevel"/>
    <w:tmpl w:val="5E9C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86B6E"/>
    <w:multiLevelType w:val="hybridMultilevel"/>
    <w:tmpl w:val="537E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514F6"/>
    <w:multiLevelType w:val="hybridMultilevel"/>
    <w:tmpl w:val="CFE2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377DF"/>
    <w:multiLevelType w:val="hybridMultilevel"/>
    <w:tmpl w:val="FEDA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80"/>
    <w:rsid w:val="00007514"/>
    <w:rsid w:val="0007031F"/>
    <w:rsid w:val="00266200"/>
    <w:rsid w:val="002A47D9"/>
    <w:rsid w:val="002E45BE"/>
    <w:rsid w:val="003360C9"/>
    <w:rsid w:val="00356980"/>
    <w:rsid w:val="003C0700"/>
    <w:rsid w:val="00434B9C"/>
    <w:rsid w:val="00495809"/>
    <w:rsid w:val="004C5201"/>
    <w:rsid w:val="00582632"/>
    <w:rsid w:val="005D7AB3"/>
    <w:rsid w:val="00634A3D"/>
    <w:rsid w:val="00655D36"/>
    <w:rsid w:val="006809B4"/>
    <w:rsid w:val="006922B5"/>
    <w:rsid w:val="00701676"/>
    <w:rsid w:val="00707F4D"/>
    <w:rsid w:val="007442A9"/>
    <w:rsid w:val="007451EF"/>
    <w:rsid w:val="007769D7"/>
    <w:rsid w:val="007C1D70"/>
    <w:rsid w:val="00916A80"/>
    <w:rsid w:val="00946864"/>
    <w:rsid w:val="009764FB"/>
    <w:rsid w:val="009A0DA0"/>
    <w:rsid w:val="009D49E7"/>
    <w:rsid w:val="00A5635E"/>
    <w:rsid w:val="00C21B8A"/>
    <w:rsid w:val="00C52708"/>
    <w:rsid w:val="00C560F5"/>
    <w:rsid w:val="00CC2C17"/>
    <w:rsid w:val="00CE6D47"/>
    <w:rsid w:val="00DB1044"/>
    <w:rsid w:val="00DB447F"/>
    <w:rsid w:val="00EE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0ED3"/>
  <w15:chartTrackingRefBased/>
  <w15:docId w15:val="{8AD637CA-D12B-4116-AF6A-006C7EBA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9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9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F1C8D96D</Template>
  <TotalTime>29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UCOL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Meighan</dc:creator>
  <cp:keywords/>
  <dc:description/>
  <cp:lastModifiedBy>Liam Meighan</cp:lastModifiedBy>
  <cp:revision>33</cp:revision>
  <dcterms:created xsi:type="dcterms:W3CDTF">2019-11-05T02:17:00Z</dcterms:created>
  <dcterms:modified xsi:type="dcterms:W3CDTF">2019-11-05T02:46:00Z</dcterms:modified>
</cp:coreProperties>
</file>