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80" w:rsidRPr="00356980" w:rsidRDefault="00DB1044" w:rsidP="00356980">
      <w:pPr>
        <w:pStyle w:val="Heading1"/>
      </w:pPr>
      <w:r>
        <w:t>Sprint x</w:t>
      </w:r>
      <w:bookmarkStart w:id="0" w:name="_GoBack"/>
      <w:bookmarkEnd w:id="0"/>
      <w:r w:rsidR="00356980">
        <w:t xml:space="preserve"> retrospective</w:t>
      </w:r>
    </w:p>
    <w:p w:rsidR="00356980" w:rsidRDefault="00356980" w:rsidP="00356980">
      <w:pPr>
        <w:pStyle w:val="Heading2"/>
      </w:pPr>
      <w:r>
        <w:t>What went well</w:t>
      </w:r>
    </w:p>
    <w:p w:rsidR="00DB1044" w:rsidRPr="00DB1044" w:rsidRDefault="00DB1044" w:rsidP="00DB1044">
      <w:pPr>
        <w:pStyle w:val="ListParagraph"/>
        <w:numPr>
          <w:ilvl w:val="0"/>
          <w:numId w:val="4"/>
        </w:numPr>
      </w:pPr>
    </w:p>
    <w:p w:rsidR="00356980" w:rsidRDefault="00356980" w:rsidP="00356980">
      <w:pPr>
        <w:pStyle w:val="Heading2"/>
      </w:pPr>
      <w:r>
        <w:t>What we can improve on</w:t>
      </w:r>
    </w:p>
    <w:p w:rsidR="00356980" w:rsidRDefault="00356980" w:rsidP="006922B5">
      <w:pPr>
        <w:pStyle w:val="ListParagraph"/>
        <w:numPr>
          <w:ilvl w:val="0"/>
          <w:numId w:val="2"/>
        </w:numPr>
      </w:pPr>
    </w:p>
    <w:p w:rsidR="00701676" w:rsidRDefault="009A0DA0" w:rsidP="00701676">
      <w:pPr>
        <w:pStyle w:val="Heading2"/>
      </w:pPr>
      <w:r>
        <w:t>Implementing improvements</w:t>
      </w:r>
    </w:p>
    <w:p w:rsidR="00DB1044" w:rsidRDefault="00DB1044" w:rsidP="00824BE6">
      <w:pPr>
        <w:pStyle w:val="ListParagraph"/>
        <w:numPr>
          <w:ilvl w:val="0"/>
          <w:numId w:val="3"/>
        </w:numPr>
      </w:pPr>
    </w:p>
    <w:p w:rsidR="006922B5" w:rsidRDefault="006922B5" w:rsidP="00DB1044">
      <w:r>
        <w:t>Sprint Master: Ravi Achal</w:t>
      </w:r>
    </w:p>
    <w:p w:rsidR="006922B5" w:rsidRPr="006922B5" w:rsidRDefault="006922B5" w:rsidP="006922B5">
      <w:r>
        <w:t>Team: Liam Meighan, Lewis Fitness, Mathew Feekes</w:t>
      </w:r>
    </w:p>
    <w:sectPr w:rsidR="006922B5" w:rsidRPr="0069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1ACF"/>
    <w:multiLevelType w:val="hybridMultilevel"/>
    <w:tmpl w:val="5E9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6B6E"/>
    <w:multiLevelType w:val="hybridMultilevel"/>
    <w:tmpl w:val="537E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14F6"/>
    <w:multiLevelType w:val="hybridMultilevel"/>
    <w:tmpl w:val="CFE2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377DF"/>
    <w:multiLevelType w:val="hybridMultilevel"/>
    <w:tmpl w:val="FEDA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80"/>
    <w:rsid w:val="00007514"/>
    <w:rsid w:val="00356980"/>
    <w:rsid w:val="003C0700"/>
    <w:rsid w:val="00434B9C"/>
    <w:rsid w:val="005D7AB3"/>
    <w:rsid w:val="006809B4"/>
    <w:rsid w:val="006922B5"/>
    <w:rsid w:val="00701676"/>
    <w:rsid w:val="00707F4D"/>
    <w:rsid w:val="009A0DA0"/>
    <w:rsid w:val="00C560F5"/>
    <w:rsid w:val="00CC2C17"/>
    <w:rsid w:val="00D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258"/>
  <w15:chartTrackingRefBased/>
  <w15:docId w15:val="{8AD637CA-D12B-4116-AF6A-006C7EBA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48187947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Meighan</dc:creator>
  <cp:keywords/>
  <dc:description/>
  <cp:lastModifiedBy>Liam Meighan</cp:lastModifiedBy>
  <cp:revision>2</cp:revision>
  <dcterms:created xsi:type="dcterms:W3CDTF">2019-09-17T01:59:00Z</dcterms:created>
  <dcterms:modified xsi:type="dcterms:W3CDTF">2019-09-17T01:59:00Z</dcterms:modified>
</cp:coreProperties>
</file>